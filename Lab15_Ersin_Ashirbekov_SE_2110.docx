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8BD9" w14:textId="64C23E10" w:rsidR="00084D06" w:rsidRPr="00BB73FF" w:rsidRDefault="00000000" w:rsidP="008F088A">
      <w:pPr>
        <w:pStyle w:val="afd"/>
      </w:pPr>
      <w:sdt>
        <w:sdtPr>
          <w:rPr>
            <w:b w:val="0"/>
            <w:color w:val="EE0000"/>
          </w:rPr>
          <w:alias w:val="Titl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405C1">
            <w:t>Lab - Research Network Security Threats</w:t>
          </w:r>
        </w:sdtContent>
      </w:sdt>
      <w:r w:rsidR="004D36D7" w:rsidRPr="00FD4A68">
        <w:t xml:space="preserve"> </w:t>
      </w:r>
      <w:r w:rsidR="00084D06" w:rsidRPr="00BB73FF">
        <w:t>Objective</w:t>
      </w:r>
      <w:r w:rsidR="00084D06">
        <w:t>s</w:t>
      </w:r>
    </w:p>
    <w:p w14:paraId="2594E7DD" w14:textId="77777777" w:rsidR="00084D06" w:rsidRDefault="00084D06" w:rsidP="00084D06">
      <w:pPr>
        <w:pStyle w:val="BodyTextL25Bold"/>
      </w:pPr>
      <w:r>
        <w:t>Part 1: Explore the SANS Website</w:t>
      </w:r>
    </w:p>
    <w:p w14:paraId="5C8FCFA4" w14:textId="77777777" w:rsidR="00084D06" w:rsidRDefault="00084D06" w:rsidP="00084D06">
      <w:pPr>
        <w:pStyle w:val="BodyTextL25Bold"/>
      </w:pPr>
      <w:r>
        <w:t>Part 2: Identify Recent Network Security Threats</w:t>
      </w:r>
    </w:p>
    <w:p w14:paraId="141DB5ED" w14:textId="77777777" w:rsidR="00084D06" w:rsidRPr="004C0909" w:rsidRDefault="00084D06" w:rsidP="00084D06">
      <w:pPr>
        <w:pStyle w:val="BodyTextL25Bold"/>
      </w:pPr>
      <w:r>
        <w:t>Part 3: Detail a Specific Network Security Threat</w:t>
      </w:r>
    </w:p>
    <w:p w14:paraId="52D8F56D" w14:textId="77777777" w:rsidR="00084D06" w:rsidRDefault="00084D06" w:rsidP="00084D06">
      <w:pPr>
        <w:pStyle w:val="1"/>
      </w:pPr>
      <w:r>
        <w:t>Background / Scenario</w:t>
      </w:r>
    </w:p>
    <w:p w14:paraId="684C3681" w14:textId="77777777" w:rsidR="00084D06" w:rsidRDefault="00084D06" w:rsidP="00084D06">
      <w:pPr>
        <w:pStyle w:val="BodyTextL25"/>
      </w:pPr>
      <w:r>
        <w:t>To defend a network against attacks, an administrator must identify external threats that pose a danger to the network. Security websites can be used to identify emerging threats and provide mitigation options for defending a network.</w:t>
      </w:r>
    </w:p>
    <w:p w14:paraId="4ED3DFE2" w14:textId="77777777" w:rsidR="00084D06" w:rsidRDefault="00084D06" w:rsidP="00084D06">
      <w:pPr>
        <w:pStyle w:val="BodyTextL25"/>
      </w:pPr>
      <w:r>
        <w:t xml:space="preserve">One of the most popular and trusted sites for defending against computer and network security threats is </w:t>
      </w:r>
      <w:proofErr w:type="spellStart"/>
      <w:r>
        <w:t>SysAdmin</w:t>
      </w:r>
      <w:proofErr w:type="spellEnd"/>
      <w:r>
        <w:t>, Audit, Network, Security (SANS). The SANS site provides multiple resources, including a list of the top 20 Critical Security Controls for Effective Cyber Defense and the weekly @Risk: The Consensus Security Alert newsletter. This newsletter details new network attacks and vulnerabilities.</w:t>
      </w:r>
    </w:p>
    <w:p w14:paraId="3140C5F5" w14:textId="77777777" w:rsidR="00084D06" w:rsidRPr="00880306" w:rsidRDefault="00084D06" w:rsidP="00084D06">
      <w:pPr>
        <w:pStyle w:val="BodyTextL25"/>
      </w:pPr>
      <w:r>
        <w:t>In this lab, you will navigate to and explore the SANS site, use the SANS site to identify recent network security threats, research other websites that identify threats, and research and present the details about a specific network attack.</w:t>
      </w:r>
    </w:p>
    <w:p w14:paraId="1CF70E37" w14:textId="77777777" w:rsidR="00084D06" w:rsidRDefault="00084D06" w:rsidP="00084D06">
      <w:pPr>
        <w:pStyle w:val="1"/>
      </w:pPr>
      <w:r>
        <w:t>Required Resources</w:t>
      </w:r>
    </w:p>
    <w:p w14:paraId="4CE90F06" w14:textId="77777777" w:rsidR="00084D06" w:rsidRDefault="00084D06" w:rsidP="00084D06">
      <w:pPr>
        <w:pStyle w:val="Bulletlevel1"/>
        <w:spacing w:before="60" w:after="60" w:line="276" w:lineRule="auto"/>
      </w:pPr>
      <w:r>
        <w:t>Device with internet access</w:t>
      </w:r>
    </w:p>
    <w:p w14:paraId="23F2381E" w14:textId="77777777" w:rsidR="00084D06" w:rsidRDefault="00084D06" w:rsidP="00084D06">
      <w:pPr>
        <w:pStyle w:val="Bulletlevel1"/>
        <w:spacing w:before="60" w:after="60" w:line="276" w:lineRule="auto"/>
      </w:pPr>
      <w:r>
        <w:t>Presentation computer with PowerPoint or other presentation software installed</w:t>
      </w:r>
    </w:p>
    <w:p w14:paraId="1E5F8FB2" w14:textId="77777777" w:rsidR="004F0B47" w:rsidRDefault="004F0B47" w:rsidP="004F0B47">
      <w:pPr>
        <w:pStyle w:val="1"/>
      </w:pPr>
      <w:r>
        <w:t>Instructions</w:t>
      </w:r>
    </w:p>
    <w:p w14:paraId="53186D5D" w14:textId="77777777" w:rsidR="00084D06" w:rsidRPr="004C0909" w:rsidRDefault="00084D06" w:rsidP="00084D06">
      <w:pPr>
        <w:pStyle w:val="2"/>
        <w:tabs>
          <w:tab w:val="num" w:pos="1080"/>
        </w:tabs>
        <w:ind w:left="1080" w:hanging="1080"/>
      </w:pPr>
      <w:r>
        <w:t>Exploring the SANS Website</w:t>
      </w:r>
    </w:p>
    <w:p w14:paraId="6B28707C" w14:textId="77777777" w:rsidR="00084D06" w:rsidRDefault="00084D06" w:rsidP="00084D06">
      <w:pPr>
        <w:pStyle w:val="BodyTextL25"/>
      </w:pPr>
      <w:r>
        <w:t>In Part 1, navigate to the SANS website and explore the available resources.</w:t>
      </w:r>
    </w:p>
    <w:p w14:paraId="09702DE0" w14:textId="77777777" w:rsidR="00084D06" w:rsidRDefault="00084D06" w:rsidP="00084D06">
      <w:pPr>
        <w:pStyle w:val="3"/>
      </w:pPr>
      <w:r>
        <w:t>Locate SANS resources.</w:t>
      </w:r>
    </w:p>
    <w:p w14:paraId="2F9CA259" w14:textId="77777777" w:rsidR="00084D06" w:rsidRDefault="00084D06" w:rsidP="00084D06">
      <w:pPr>
        <w:pStyle w:val="BodyTextL25"/>
      </w:pPr>
      <w:r w:rsidRPr="004F0B47">
        <w:t>Search</w:t>
      </w:r>
      <w:r>
        <w:t xml:space="preserve"> the internet for SANS. From the SANS home page, click on FREE </w:t>
      </w:r>
      <w:r w:rsidRPr="00C93E02">
        <w:rPr>
          <w:b/>
        </w:rPr>
        <w:t>Resources</w:t>
      </w:r>
      <w:r>
        <w:t>.</w:t>
      </w:r>
    </w:p>
    <w:p w14:paraId="270CFE1C" w14:textId="77777777" w:rsidR="004F0B47" w:rsidRDefault="004F0B47" w:rsidP="004F0B47">
      <w:pPr>
        <w:pStyle w:val="4"/>
      </w:pPr>
      <w:r>
        <w:t>Question:</w:t>
      </w:r>
    </w:p>
    <w:p w14:paraId="387D407A" w14:textId="77777777" w:rsidR="00084D06" w:rsidRDefault="00084D06" w:rsidP="004F0B47">
      <w:pPr>
        <w:pStyle w:val="BodyTextL25"/>
        <w:spacing w:before="0"/>
      </w:pPr>
      <w:r>
        <w:t>List three available resources.</w:t>
      </w:r>
    </w:p>
    <w:p w14:paraId="12163893" w14:textId="47958B80" w:rsidR="007A130C" w:rsidRPr="007A130C" w:rsidRDefault="007A130C" w:rsidP="004F0B47">
      <w:pPr>
        <w:pStyle w:val="BodyTextL25"/>
        <w:spacing w:before="0"/>
        <w:rPr>
          <w:lang w:val="ru-KZ"/>
        </w:rPr>
      </w:pPr>
      <w:r w:rsidRPr="007A130C">
        <w:t xml:space="preserve">Webcasts, </w:t>
      </w:r>
      <w:r>
        <w:t>B</w:t>
      </w:r>
      <w:r w:rsidRPr="007A130C">
        <w:t xml:space="preserve">log, </w:t>
      </w:r>
      <w:r>
        <w:t>White papers</w:t>
      </w:r>
    </w:p>
    <w:p w14:paraId="1169DE37" w14:textId="77777777" w:rsidR="00084D06" w:rsidRDefault="00084D06" w:rsidP="004F0B47">
      <w:pPr>
        <w:pStyle w:val="3"/>
      </w:pPr>
      <w:r>
        <w:t>Locate the link to the CIS Critical Security Controls.</w:t>
      </w:r>
    </w:p>
    <w:p w14:paraId="257E9BCE" w14:textId="7EDA1B60" w:rsidR="00084D06" w:rsidRDefault="00084D06" w:rsidP="00084D06">
      <w:pPr>
        <w:pStyle w:val="BodyTextL25"/>
      </w:pPr>
      <w:r>
        <w:t xml:space="preserve">The </w:t>
      </w:r>
      <w:r w:rsidRPr="0028120D">
        <w:rPr>
          <w:b/>
          <w:bCs/>
        </w:rPr>
        <w:t xml:space="preserve">CIS </w:t>
      </w:r>
      <w:r w:rsidRPr="00256A76">
        <w:rPr>
          <w:b/>
        </w:rPr>
        <w:t>Critical</w:t>
      </w:r>
      <w:r>
        <w:rPr>
          <w:b/>
        </w:rPr>
        <w:t xml:space="preserve"> Security</w:t>
      </w:r>
      <w:r w:rsidRPr="00256A76">
        <w:rPr>
          <w:b/>
        </w:rPr>
        <w:t xml:space="preserve"> Controls </w:t>
      </w:r>
      <w:r>
        <w:t xml:space="preserve">linked on the SANS website are the culmination of a public-private partnership involving the Department of Defense (DoD), National Security Association, Center for Internet Security (CIS), and the SANS Institute. The list was developed to prioritize the cyber security controls and spending for DoD. It has become the centerpiece for effective security programs for the United States government. From the </w:t>
      </w:r>
      <w:r w:rsidRPr="00C93E02">
        <w:rPr>
          <w:b/>
        </w:rPr>
        <w:t>Resources</w:t>
      </w:r>
      <w:r w:rsidR="003062FC">
        <w:t xml:space="preserve"> menu, select </w:t>
      </w:r>
      <w:r w:rsidRPr="00C93E02">
        <w:rPr>
          <w:b/>
        </w:rPr>
        <w:t>Critical</w:t>
      </w:r>
      <w:r>
        <w:rPr>
          <w:b/>
        </w:rPr>
        <w:t xml:space="preserve"> Security </w:t>
      </w:r>
      <w:r w:rsidRPr="00C93E02">
        <w:rPr>
          <w:b/>
        </w:rPr>
        <w:t>Controls</w:t>
      </w:r>
      <w:r>
        <w:t>, or similar. The CIS Critical Security Controls document is hosted at the Center for Internet Security (CIS) web site and requires free registration to access. There is a link on the CIS Security Controls page at SANS to download the 2014 SANS Critical Security Controls Poster, which provides a brief description of each control.</w:t>
      </w:r>
    </w:p>
    <w:p w14:paraId="10591E4D" w14:textId="4D7CF765" w:rsidR="001B6F08" w:rsidRDefault="001B6F08" w:rsidP="001B6F08">
      <w:pPr>
        <w:pStyle w:val="4"/>
      </w:pPr>
      <w:r>
        <w:t>Question:</w:t>
      </w:r>
    </w:p>
    <w:p w14:paraId="052BEDAE" w14:textId="77777777" w:rsidR="00084D06" w:rsidRDefault="00084D06" w:rsidP="001B6F08">
      <w:pPr>
        <w:pStyle w:val="BodyTextL25"/>
        <w:spacing w:before="0"/>
      </w:pPr>
      <w:r>
        <w:t>Select one of the Controls and list implementation suggestions for this control.</w:t>
      </w:r>
    </w:p>
    <w:p w14:paraId="0893FF2B" w14:textId="22E5EBC0" w:rsidR="007A130C" w:rsidRPr="007A130C" w:rsidRDefault="007A130C" w:rsidP="001B6F08">
      <w:pPr>
        <w:pStyle w:val="BodyTextL25"/>
        <w:spacing w:before="0"/>
        <w:rPr>
          <w:lang w:val="ru-KZ"/>
        </w:rPr>
      </w:pPr>
      <w:r w:rsidRPr="007A130C">
        <w:lastRenderedPageBreak/>
        <w:t>CIS Control 2: Inventory and Control of Software Assets.</w:t>
      </w:r>
      <w:r>
        <w:rPr>
          <w:lang w:val="ru-KZ"/>
        </w:rPr>
        <w:t xml:space="preserve"> </w:t>
      </w:r>
      <w:proofErr w:type="spellStart"/>
      <w:r w:rsidRPr="007A130C">
        <w:rPr>
          <w:lang w:val="ru-KZ"/>
        </w:rPr>
        <w:t>This</w:t>
      </w:r>
      <w:proofErr w:type="spellEnd"/>
      <w:r w:rsidRPr="007A130C">
        <w:rPr>
          <w:lang w:val="ru-KZ"/>
        </w:rPr>
        <w:t xml:space="preserve"> </w:t>
      </w:r>
      <w:proofErr w:type="spellStart"/>
      <w:r w:rsidRPr="007A130C">
        <w:rPr>
          <w:lang w:val="ru-KZ"/>
        </w:rPr>
        <w:t>tool</w:t>
      </w:r>
      <w:proofErr w:type="spellEnd"/>
      <w:r w:rsidRPr="007A130C">
        <w:rPr>
          <w:lang w:val="ru-KZ"/>
        </w:rPr>
        <w:t xml:space="preserve"> </w:t>
      </w:r>
      <w:proofErr w:type="spellStart"/>
      <w:r w:rsidRPr="007A130C">
        <w:rPr>
          <w:lang w:val="ru-KZ"/>
        </w:rPr>
        <w:t>provides</w:t>
      </w:r>
      <w:proofErr w:type="spellEnd"/>
      <w:r w:rsidRPr="007A130C">
        <w:rPr>
          <w:lang w:val="ru-KZ"/>
        </w:rPr>
        <w:t xml:space="preserve"> </w:t>
      </w:r>
      <w:proofErr w:type="spellStart"/>
      <w:r w:rsidRPr="007A130C">
        <w:rPr>
          <w:lang w:val="ru-KZ"/>
        </w:rPr>
        <w:t>an</w:t>
      </w:r>
      <w:proofErr w:type="spellEnd"/>
      <w:r w:rsidRPr="007A130C">
        <w:rPr>
          <w:lang w:val="ru-KZ"/>
        </w:rPr>
        <w:t xml:space="preserve"> </w:t>
      </w:r>
      <w:proofErr w:type="spellStart"/>
      <w:r w:rsidRPr="007A130C">
        <w:rPr>
          <w:lang w:val="ru-KZ"/>
        </w:rPr>
        <w:t>opportunity</w:t>
      </w:r>
      <w:proofErr w:type="spellEnd"/>
      <w:r w:rsidRPr="007A130C">
        <w:rPr>
          <w:lang w:val="ru-KZ"/>
        </w:rPr>
        <w:t xml:space="preserve"> </w:t>
      </w:r>
      <w:proofErr w:type="spellStart"/>
      <w:r w:rsidRPr="007A130C">
        <w:rPr>
          <w:lang w:val="ru-KZ"/>
        </w:rPr>
        <w:t>for</w:t>
      </w:r>
      <w:proofErr w:type="spellEnd"/>
      <w:r w:rsidRPr="007A130C">
        <w:rPr>
          <w:lang w:val="ru-KZ"/>
        </w:rPr>
        <w:t xml:space="preserve"> </w:t>
      </w:r>
      <w:proofErr w:type="spellStart"/>
      <w:r w:rsidRPr="007A130C">
        <w:rPr>
          <w:lang w:val="ru-KZ"/>
        </w:rPr>
        <w:t>an</w:t>
      </w:r>
      <w:proofErr w:type="spellEnd"/>
      <w:r w:rsidRPr="007A130C">
        <w:rPr>
          <w:lang w:val="ru-KZ"/>
        </w:rPr>
        <w:t xml:space="preserve"> </w:t>
      </w:r>
      <w:proofErr w:type="spellStart"/>
      <w:r w:rsidRPr="007A130C">
        <w:rPr>
          <w:lang w:val="ru-KZ"/>
        </w:rPr>
        <w:t>organization</w:t>
      </w:r>
      <w:proofErr w:type="spellEnd"/>
      <w:r w:rsidRPr="007A130C">
        <w:rPr>
          <w:lang w:val="ru-KZ"/>
        </w:rPr>
        <w:t xml:space="preserve"> </w:t>
      </w:r>
      <w:proofErr w:type="spellStart"/>
      <w:r w:rsidRPr="007A130C">
        <w:rPr>
          <w:lang w:val="ru-KZ"/>
        </w:rPr>
        <w:t>to</w:t>
      </w:r>
      <w:proofErr w:type="spellEnd"/>
      <w:r w:rsidRPr="007A130C">
        <w:rPr>
          <w:lang w:val="ru-KZ"/>
        </w:rPr>
        <w:t xml:space="preserve"> </w:t>
      </w:r>
      <w:proofErr w:type="spellStart"/>
      <w:r w:rsidRPr="007A130C">
        <w:rPr>
          <w:lang w:val="ru-KZ"/>
        </w:rPr>
        <w:t>identify</w:t>
      </w:r>
      <w:proofErr w:type="spellEnd"/>
      <w:r w:rsidRPr="007A130C">
        <w:rPr>
          <w:lang w:val="ru-KZ"/>
        </w:rPr>
        <w:t xml:space="preserve">, </w:t>
      </w:r>
      <w:proofErr w:type="spellStart"/>
      <w:r w:rsidRPr="007A130C">
        <w:rPr>
          <w:lang w:val="ru-KZ"/>
        </w:rPr>
        <w:t>monitor</w:t>
      </w:r>
      <w:proofErr w:type="spellEnd"/>
      <w:r w:rsidRPr="007A130C">
        <w:rPr>
          <w:lang w:val="ru-KZ"/>
        </w:rPr>
        <w:t xml:space="preserve"> </w:t>
      </w:r>
      <w:proofErr w:type="spellStart"/>
      <w:r w:rsidRPr="007A130C">
        <w:rPr>
          <w:lang w:val="ru-KZ"/>
        </w:rPr>
        <w:t>and</w:t>
      </w:r>
      <w:proofErr w:type="spellEnd"/>
      <w:r w:rsidRPr="007A130C">
        <w:rPr>
          <w:lang w:val="ru-KZ"/>
        </w:rPr>
        <w:t xml:space="preserve"> </w:t>
      </w:r>
      <w:proofErr w:type="spellStart"/>
      <w:r w:rsidRPr="007A130C">
        <w:rPr>
          <w:lang w:val="ru-KZ"/>
        </w:rPr>
        <w:t>automate</w:t>
      </w:r>
      <w:proofErr w:type="spellEnd"/>
      <w:r w:rsidRPr="007A130C">
        <w:rPr>
          <w:lang w:val="ru-KZ"/>
        </w:rPr>
        <w:t xml:space="preserve"> </w:t>
      </w:r>
      <w:proofErr w:type="spellStart"/>
      <w:r w:rsidRPr="007A130C">
        <w:rPr>
          <w:lang w:val="ru-KZ"/>
        </w:rPr>
        <w:t>software</w:t>
      </w:r>
      <w:proofErr w:type="spellEnd"/>
      <w:r w:rsidRPr="007A130C">
        <w:rPr>
          <w:lang w:val="ru-KZ"/>
        </w:rPr>
        <w:t xml:space="preserve"> </w:t>
      </w:r>
      <w:proofErr w:type="spellStart"/>
      <w:r w:rsidRPr="007A130C">
        <w:rPr>
          <w:lang w:val="ru-KZ"/>
        </w:rPr>
        <w:t>management</w:t>
      </w:r>
      <w:proofErr w:type="spellEnd"/>
      <w:r w:rsidRPr="007A130C">
        <w:rPr>
          <w:lang w:val="ru-KZ"/>
        </w:rPr>
        <w:t xml:space="preserve"> </w:t>
      </w:r>
      <w:proofErr w:type="spellStart"/>
      <w:r w:rsidRPr="007A130C">
        <w:rPr>
          <w:lang w:val="ru-KZ"/>
        </w:rPr>
        <w:t>processes</w:t>
      </w:r>
      <w:proofErr w:type="spellEnd"/>
      <w:r w:rsidRPr="007A130C">
        <w:rPr>
          <w:lang w:val="ru-KZ"/>
        </w:rPr>
        <w:t xml:space="preserve">. It </w:t>
      </w:r>
      <w:proofErr w:type="spellStart"/>
      <w:r w:rsidRPr="007A130C">
        <w:rPr>
          <w:lang w:val="ru-KZ"/>
        </w:rPr>
        <w:t>is</w:t>
      </w:r>
      <w:proofErr w:type="spellEnd"/>
      <w:r w:rsidRPr="007A130C">
        <w:rPr>
          <w:lang w:val="ru-KZ"/>
        </w:rPr>
        <w:t xml:space="preserve"> </w:t>
      </w:r>
      <w:proofErr w:type="spellStart"/>
      <w:r w:rsidRPr="007A130C">
        <w:rPr>
          <w:lang w:val="ru-KZ"/>
        </w:rPr>
        <w:t>important</w:t>
      </w:r>
      <w:proofErr w:type="spellEnd"/>
      <w:r w:rsidRPr="007A130C">
        <w:rPr>
          <w:lang w:val="ru-KZ"/>
        </w:rPr>
        <w:t xml:space="preserve"> </w:t>
      </w:r>
      <w:proofErr w:type="spellStart"/>
      <w:r w:rsidRPr="007A130C">
        <w:rPr>
          <w:lang w:val="ru-KZ"/>
        </w:rPr>
        <w:t>to</w:t>
      </w:r>
      <w:proofErr w:type="spellEnd"/>
      <w:r w:rsidRPr="007A130C">
        <w:rPr>
          <w:lang w:val="ru-KZ"/>
        </w:rPr>
        <w:t xml:space="preserve"> </w:t>
      </w:r>
      <w:proofErr w:type="spellStart"/>
      <w:r w:rsidRPr="007A130C">
        <w:rPr>
          <w:lang w:val="ru-KZ"/>
        </w:rPr>
        <w:t>identify</w:t>
      </w:r>
      <w:proofErr w:type="spellEnd"/>
      <w:r w:rsidRPr="007A130C">
        <w:rPr>
          <w:lang w:val="ru-KZ"/>
        </w:rPr>
        <w:t xml:space="preserve"> </w:t>
      </w:r>
      <w:proofErr w:type="spellStart"/>
      <w:r w:rsidRPr="007A130C">
        <w:rPr>
          <w:lang w:val="ru-KZ"/>
        </w:rPr>
        <w:t>and</w:t>
      </w:r>
      <w:proofErr w:type="spellEnd"/>
      <w:r w:rsidRPr="007A130C">
        <w:rPr>
          <w:lang w:val="ru-KZ"/>
        </w:rPr>
        <w:t xml:space="preserve"> </w:t>
      </w:r>
      <w:proofErr w:type="spellStart"/>
      <w:r w:rsidRPr="007A130C">
        <w:rPr>
          <w:lang w:val="ru-KZ"/>
        </w:rPr>
        <w:t>document</w:t>
      </w:r>
      <w:proofErr w:type="spellEnd"/>
      <w:r w:rsidRPr="007A130C">
        <w:rPr>
          <w:lang w:val="ru-KZ"/>
        </w:rPr>
        <w:t xml:space="preserve"> </w:t>
      </w:r>
      <w:proofErr w:type="spellStart"/>
      <w:r w:rsidRPr="007A130C">
        <w:rPr>
          <w:lang w:val="ru-KZ"/>
        </w:rPr>
        <w:t>all</w:t>
      </w:r>
      <w:proofErr w:type="spellEnd"/>
      <w:r w:rsidRPr="007A130C">
        <w:rPr>
          <w:lang w:val="ru-KZ"/>
        </w:rPr>
        <w:t xml:space="preserve"> </w:t>
      </w:r>
      <w:proofErr w:type="spellStart"/>
      <w:r w:rsidRPr="007A130C">
        <w:rPr>
          <w:lang w:val="ru-KZ"/>
        </w:rPr>
        <w:t>software</w:t>
      </w:r>
      <w:proofErr w:type="spellEnd"/>
      <w:r w:rsidRPr="007A130C">
        <w:rPr>
          <w:lang w:val="ru-KZ"/>
        </w:rPr>
        <w:t xml:space="preserve"> </w:t>
      </w:r>
      <w:proofErr w:type="spellStart"/>
      <w:r w:rsidRPr="007A130C">
        <w:rPr>
          <w:lang w:val="ru-KZ"/>
        </w:rPr>
        <w:t>resources</w:t>
      </w:r>
      <w:proofErr w:type="spellEnd"/>
      <w:r w:rsidRPr="007A130C">
        <w:rPr>
          <w:lang w:val="ru-KZ"/>
        </w:rPr>
        <w:t xml:space="preserve">, </w:t>
      </w:r>
      <w:proofErr w:type="spellStart"/>
      <w:r w:rsidRPr="007A130C">
        <w:rPr>
          <w:lang w:val="ru-KZ"/>
        </w:rPr>
        <w:t>as</w:t>
      </w:r>
      <w:proofErr w:type="spellEnd"/>
      <w:r w:rsidRPr="007A130C">
        <w:rPr>
          <w:lang w:val="ru-KZ"/>
        </w:rPr>
        <w:t xml:space="preserve"> </w:t>
      </w:r>
      <w:proofErr w:type="spellStart"/>
      <w:r w:rsidRPr="007A130C">
        <w:rPr>
          <w:lang w:val="ru-KZ"/>
        </w:rPr>
        <w:t>well</w:t>
      </w:r>
      <w:proofErr w:type="spellEnd"/>
      <w:r w:rsidRPr="007A130C">
        <w:rPr>
          <w:lang w:val="ru-KZ"/>
        </w:rPr>
        <w:t xml:space="preserve"> </w:t>
      </w:r>
      <w:proofErr w:type="spellStart"/>
      <w:r w:rsidRPr="007A130C">
        <w:rPr>
          <w:lang w:val="ru-KZ"/>
        </w:rPr>
        <w:t>as</w:t>
      </w:r>
      <w:proofErr w:type="spellEnd"/>
      <w:r w:rsidRPr="007A130C">
        <w:rPr>
          <w:lang w:val="ru-KZ"/>
        </w:rPr>
        <w:t xml:space="preserve"> </w:t>
      </w:r>
      <w:proofErr w:type="spellStart"/>
      <w:r w:rsidRPr="007A130C">
        <w:rPr>
          <w:lang w:val="ru-KZ"/>
        </w:rPr>
        <w:t>remove</w:t>
      </w:r>
      <w:proofErr w:type="spellEnd"/>
      <w:r w:rsidRPr="007A130C">
        <w:rPr>
          <w:lang w:val="ru-KZ"/>
        </w:rPr>
        <w:t xml:space="preserve"> </w:t>
      </w:r>
      <w:proofErr w:type="spellStart"/>
      <w:r w:rsidRPr="007A130C">
        <w:rPr>
          <w:lang w:val="ru-KZ"/>
        </w:rPr>
        <w:t>unnecessary</w:t>
      </w:r>
      <w:proofErr w:type="spellEnd"/>
      <w:r w:rsidRPr="007A130C">
        <w:rPr>
          <w:lang w:val="ru-KZ"/>
        </w:rPr>
        <w:t xml:space="preserve">, </w:t>
      </w:r>
      <w:proofErr w:type="spellStart"/>
      <w:r w:rsidRPr="007A130C">
        <w:rPr>
          <w:lang w:val="ru-KZ"/>
        </w:rPr>
        <w:t>outdated</w:t>
      </w:r>
      <w:proofErr w:type="spellEnd"/>
      <w:r w:rsidRPr="007A130C">
        <w:rPr>
          <w:lang w:val="ru-KZ"/>
        </w:rPr>
        <w:t xml:space="preserve"> </w:t>
      </w:r>
      <w:proofErr w:type="spellStart"/>
      <w:r w:rsidRPr="007A130C">
        <w:rPr>
          <w:lang w:val="ru-KZ"/>
        </w:rPr>
        <w:t>or</w:t>
      </w:r>
      <w:proofErr w:type="spellEnd"/>
      <w:r w:rsidRPr="007A130C">
        <w:rPr>
          <w:lang w:val="ru-KZ"/>
        </w:rPr>
        <w:t xml:space="preserve"> </w:t>
      </w:r>
      <w:proofErr w:type="spellStart"/>
      <w:r w:rsidRPr="007A130C">
        <w:rPr>
          <w:lang w:val="ru-KZ"/>
        </w:rPr>
        <w:t>vulnerable</w:t>
      </w:r>
      <w:proofErr w:type="spellEnd"/>
      <w:r w:rsidRPr="007A130C">
        <w:rPr>
          <w:lang w:val="ru-KZ"/>
        </w:rPr>
        <w:t xml:space="preserve"> </w:t>
      </w:r>
      <w:proofErr w:type="spellStart"/>
      <w:r w:rsidRPr="007A130C">
        <w:rPr>
          <w:lang w:val="ru-KZ"/>
        </w:rPr>
        <w:t>components</w:t>
      </w:r>
      <w:proofErr w:type="spellEnd"/>
      <w:r w:rsidRPr="007A130C">
        <w:rPr>
          <w:lang w:val="ru-KZ"/>
        </w:rPr>
        <w:t xml:space="preserve"> </w:t>
      </w:r>
      <w:proofErr w:type="spellStart"/>
      <w:r w:rsidRPr="007A130C">
        <w:rPr>
          <w:lang w:val="ru-KZ"/>
        </w:rPr>
        <w:t>from</w:t>
      </w:r>
      <w:proofErr w:type="spellEnd"/>
      <w:r w:rsidRPr="007A130C">
        <w:rPr>
          <w:lang w:val="ru-KZ"/>
        </w:rPr>
        <w:t xml:space="preserve"> </w:t>
      </w:r>
      <w:proofErr w:type="spellStart"/>
      <w:r w:rsidRPr="007A130C">
        <w:rPr>
          <w:lang w:val="ru-KZ"/>
        </w:rPr>
        <w:t>them</w:t>
      </w:r>
      <w:proofErr w:type="spellEnd"/>
      <w:r w:rsidRPr="007A130C">
        <w:rPr>
          <w:lang w:val="ru-KZ"/>
        </w:rPr>
        <w:t xml:space="preserve">. It </w:t>
      </w:r>
      <w:proofErr w:type="spellStart"/>
      <w:r w:rsidRPr="007A130C">
        <w:rPr>
          <w:lang w:val="ru-KZ"/>
        </w:rPr>
        <w:t>is</w:t>
      </w:r>
      <w:proofErr w:type="spellEnd"/>
      <w:r w:rsidRPr="007A130C">
        <w:rPr>
          <w:lang w:val="ru-KZ"/>
        </w:rPr>
        <w:t xml:space="preserve"> </w:t>
      </w:r>
      <w:proofErr w:type="spellStart"/>
      <w:r w:rsidRPr="007A130C">
        <w:rPr>
          <w:lang w:val="ru-KZ"/>
        </w:rPr>
        <w:t>also</w:t>
      </w:r>
      <w:proofErr w:type="spellEnd"/>
      <w:r w:rsidRPr="007A130C">
        <w:rPr>
          <w:lang w:val="ru-KZ"/>
        </w:rPr>
        <w:t xml:space="preserve"> </w:t>
      </w:r>
      <w:proofErr w:type="spellStart"/>
      <w:r w:rsidRPr="007A130C">
        <w:rPr>
          <w:lang w:val="ru-KZ"/>
        </w:rPr>
        <w:t>necessary</w:t>
      </w:r>
      <w:proofErr w:type="spellEnd"/>
      <w:r w:rsidRPr="007A130C">
        <w:rPr>
          <w:lang w:val="ru-KZ"/>
        </w:rPr>
        <w:t xml:space="preserve"> </w:t>
      </w:r>
      <w:proofErr w:type="spellStart"/>
      <w:r w:rsidRPr="007A130C">
        <w:rPr>
          <w:lang w:val="ru-KZ"/>
        </w:rPr>
        <w:t>to</w:t>
      </w:r>
      <w:proofErr w:type="spellEnd"/>
      <w:r w:rsidRPr="007A130C">
        <w:rPr>
          <w:lang w:val="ru-KZ"/>
        </w:rPr>
        <w:t xml:space="preserve"> </w:t>
      </w:r>
      <w:proofErr w:type="spellStart"/>
      <w:r w:rsidRPr="007A130C">
        <w:rPr>
          <w:lang w:val="ru-KZ"/>
        </w:rPr>
        <w:t>compile</w:t>
      </w:r>
      <w:proofErr w:type="spellEnd"/>
      <w:r w:rsidRPr="007A130C">
        <w:rPr>
          <w:lang w:val="ru-KZ"/>
        </w:rPr>
        <w:t xml:space="preserve"> a </w:t>
      </w:r>
      <w:proofErr w:type="spellStart"/>
      <w:r w:rsidRPr="007A130C">
        <w:rPr>
          <w:lang w:val="ru-KZ"/>
        </w:rPr>
        <w:t>list</w:t>
      </w:r>
      <w:proofErr w:type="spellEnd"/>
      <w:r w:rsidRPr="007A130C">
        <w:rPr>
          <w:lang w:val="ru-KZ"/>
        </w:rPr>
        <w:t xml:space="preserve"> </w:t>
      </w:r>
      <w:proofErr w:type="spellStart"/>
      <w:r w:rsidRPr="007A130C">
        <w:rPr>
          <w:lang w:val="ru-KZ"/>
        </w:rPr>
        <w:t>of</w:t>
      </w:r>
      <w:proofErr w:type="spellEnd"/>
      <w:r w:rsidRPr="007A130C">
        <w:rPr>
          <w:lang w:val="ru-KZ"/>
        </w:rPr>
        <w:t xml:space="preserve"> </w:t>
      </w:r>
      <w:proofErr w:type="spellStart"/>
      <w:r w:rsidRPr="007A130C">
        <w:rPr>
          <w:lang w:val="ru-KZ"/>
        </w:rPr>
        <w:t>authorized</w:t>
      </w:r>
      <w:proofErr w:type="spellEnd"/>
      <w:r w:rsidRPr="007A130C">
        <w:rPr>
          <w:lang w:val="ru-KZ"/>
        </w:rPr>
        <w:t xml:space="preserve"> </w:t>
      </w:r>
      <w:proofErr w:type="spellStart"/>
      <w:r w:rsidRPr="007A130C">
        <w:rPr>
          <w:lang w:val="ru-KZ"/>
        </w:rPr>
        <w:t>software</w:t>
      </w:r>
      <w:proofErr w:type="spellEnd"/>
      <w:r w:rsidRPr="007A130C">
        <w:rPr>
          <w:lang w:val="ru-KZ"/>
        </w:rPr>
        <w:t xml:space="preserve"> </w:t>
      </w:r>
      <w:proofErr w:type="spellStart"/>
      <w:r w:rsidRPr="007A130C">
        <w:rPr>
          <w:lang w:val="ru-KZ"/>
        </w:rPr>
        <w:t>to</w:t>
      </w:r>
      <w:proofErr w:type="spellEnd"/>
      <w:r w:rsidRPr="007A130C">
        <w:rPr>
          <w:lang w:val="ru-KZ"/>
        </w:rPr>
        <w:t xml:space="preserve"> </w:t>
      </w:r>
      <w:proofErr w:type="spellStart"/>
      <w:r w:rsidRPr="007A130C">
        <w:rPr>
          <w:lang w:val="ru-KZ"/>
        </w:rPr>
        <w:t>prevent</w:t>
      </w:r>
      <w:proofErr w:type="spellEnd"/>
      <w:r w:rsidRPr="007A130C">
        <w:rPr>
          <w:lang w:val="ru-KZ"/>
        </w:rPr>
        <w:t xml:space="preserve"> </w:t>
      </w:r>
      <w:proofErr w:type="spellStart"/>
      <w:r w:rsidRPr="007A130C">
        <w:rPr>
          <w:lang w:val="ru-KZ"/>
        </w:rPr>
        <w:t>the</w:t>
      </w:r>
      <w:proofErr w:type="spellEnd"/>
      <w:r w:rsidRPr="007A130C">
        <w:rPr>
          <w:lang w:val="ru-KZ"/>
        </w:rPr>
        <w:t xml:space="preserve"> </w:t>
      </w:r>
      <w:proofErr w:type="spellStart"/>
      <w:r w:rsidRPr="007A130C">
        <w:rPr>
          <w:lang w:val="ru-KZ"/>
        </w:rPr>
        <w:t>installation</w:t>
      </w:r>
      <w:proofErr w:type="spellEnd"/>
      <w:r w:rsidRPr="007A130C">
        <w:rPr>
          <w:lang w:val="ru-KZ"/>
        </w:rPr>
        <w:t xml:space="preserve"> </w:t>
      </w:r>
      <w:proofErr w:type="spellStart"/>
      <w:r w:rsidRPr="007A130C">
        <w:rPr>
          <w:lang w:val="ru-KZ"/>
        </w:rPr>
        <w:t>and</w:t>
      </w:r>
      <w:proofErr w:type="spellEnd"/>
      <w:r w:rsidRPr="007A130C">
        <w:rPr>
          <w:lang w:val="ru-KZ"/>
        </w:rPr>
        <w:t xml:space="preserve"> </w:t>
      </w:r>
      <w:proofErr w:type="spellStart"/>
      <w:r w:rsidRPr="007A130C">
        <w:rPr>
          <w:lang w:val="ru-KZ"/>
        </w:rPr>
        <w:t>use</w:t>
      </w:r>
      <w:proofErr w:type="spellEnd"/>
      <w:r w:rsidRPr="007A130C">
        <w:rPr>
          <w:lang w:val="ru-KZ"/>
        </w:rPr>
        <w:t xml:space="preserve"> </w:t>
      </w:r>
      <w:proofErr w:type="spellStart"/>
      <w:r w:rsidRPr="007A130C">
        <w:rPr>
          <w:lang w:val="ru-KZ"/>
        </w:rPr>
        <w:t>of</w:t>
      </w:r>
      <w:proofErr w:type="spellEnd"/>
      <w:r w:rsidRPr="007A130C">
        <w:rPr>
          <w:lang w:val="ru-KZ"/>
        </w:rPr>
        <w:t xml:space="preserve"> </w:t>
      </w:r>
      <w:proofErr w:type="spellStart"/>
      <w:r w:rsidRPr="007A130C">
        <w:rPr>
          <w:lang w:val="ru-KZ"/>
        </w:rPr>
        <w:t>unauthorized</w:t>
      </w:r>
      <w:proofErr w:type="spellEnd"/>
      <w:r w:rsidRPr="007A130C">
        <w:rPr>
          <w:lang w:val="ru-KZ"/>
        </w:rPr>
        <w:t xml:space="preserve"> </w:t>
      </w:r>
      <w:proofErr w:type="spellStart"/>
      <w:r w:rsidRPr="007A130C">
        <w:rPr>
          <w:lang w:val="ru-KZ"/>
        </w:rPr>
        <w:t>programs</w:t>
      </w:r>
      <w:proofErr w:type="spellEnd"/>
      <w:r w:rsidRPr="007A130C">
        <w:rPr>
          <w:lang w:val="ru-KZ"/>
        </w:rPr>
        <w:t xml:space="preserve">. To </w:t>
      </w:r>
      <w:proofErr w:type="spellStart"/>
      <w:r w:rsidRPr="007A130C">
        <w:rPr>
          <w:lang w:val="ru-KZ"/>
        </w:rPr>
        <w:t>ensure</w:t>
      </w:r>
      <w:proofErr w:type="spellEnd"/>
      <w:r w:rsidRPr="007A130C">
        <w:rPr>
          <w:lang w:val="ru-KZ"/>
        </w:rPr>
        <w:t xml:space="preserve"> </w:t>
      </w:r>
      <w:proofErr w:type="spellStart"/>
      <w:r w:rsidRPr="007A130C">
        <w:rPr>
          <w:lang w:val="ru-KZ"/>
        </w:rPr>
        <w:t>the</w:t>
      </w:r>
      <w:proofErr w:type="spellEnd"/>
      <w:r w:rsidRPr="007A130C">
        <w:rPr>
          <w:lang w:val="ru-KZ"/>
        </w:rPr>
        <w:t xml:space="preserve"> </w:t>
      </w:r>
      <w:proofErr w:type="spellStart"/>
      <w:r w:rsidRPr="007A130C">
        <w:rPr>
          <w:lang w:val="ru-KZ"/>
        </w:rPr>
        <w:t>control</w:t>
      </w:r>
      <w:proofErr w:type="spellEnd"/>
      <w:r w:rsidRPr="007A130C">
        <w:rPr>
          <w:lang w:val="ru-KZ"/>
        </w:rPr>
        <w:t xml:space="preserve"> </w:t>
      </w:r>
      <w:proofErr w:type="spellStart"/>
      <w:r w:rsidRPr="007A130C">
        <w:rPr>
          <w:lang w:val="ru-KZ"/>
        </w:rPr>
        <w:t>and</w:t>
      </w:r>
      <w:proofErr w:type="spellEnd"/>
      <w:r w:rsidRPr="007A130C">
        <w:rPr>
          <w:lang w:val="ru-KZ"/>
        </w:rPr>
        <w:t xml:space="preserve"> </w:t>
      </w:r>
      <w:proofErr w:type="spellStart"/>
      <w:r w:rsidRPr="007A130C">
        <w:rPr>
          <w:lang w:val="ru-KZ"/>
        </w:rPr>
        <w:t>effective</w:t>
      </w:r>
      <w:proofErr w:type="spellEnd"/>
      <w:r w:rsidRPr="007A130C">
        <w:rPr>
          <w:lang w:val="ru-KZ"/>
        </w:rPr>
        <w:t xml:space="preserve"> </w:t>
      </w:r>
      <w:proofErr w:type="spellStart"/>
      <w:r w:rsidRPr="007A130C">
        <w:rPr>
          <w:lang w:val="ru-KZ"/>
        </w:rPr>
        <w:t>management</w:t>
      </w:r>
      <w:proofErr w:type="spellEnd"/>
      <w:r w:rsidRPr="007A130C">
        <w:rPr>
          <w:lang w:val="ru-KZ"/>
        </w:rPr>
        <w:t xml:space="preserve"> </w:t>
      </w:r>
      <w:proofErr w:type="spellStart"/>
      <w:r w:rsidRPr="007A130C">
        <w:rPr>
          <w:lang w:val="ru-KZ"/>
        </w:rPr>
        <w:t>of</w:t>
      </w:r>
      <w:proofErr w:type="spellEnd"/>
      <w:r w:rsidRPr="007A130C">
        <w:rPr>
          <w:lang w:val="ru-KZ"/>
        </w:rPr>
        <w:t xml:space="preserve"> </w:t>
      </w:r>
      <w:proofErr w:type="spellStart"/>
      <w:r w:rsidRPr="007A130C">
        <w:rPr>
          <w:lang w:val="ru-KZ"/>
        </w:rPr>
        <w:t>software</w:t>
      </w:r>
      <w:proofErr w:type="spellEnd"/>
      <w:r w:rsidRPr="007A130C">
        <w:rPr>
          <w:lang w:val="ru-KZ"/>
        </w:rPr>
        <w:t xml:space="preserve"> </w:t>
      </w:r>
      <w:proofErr w:type="spellStart"/>
      <w:r w:rsidRPr="007A130C">
        <w:rPr>
          <w:lang w:val="ru-KZ"/>
        </w:rPr>
        <w:t>applications</w:t>
      </w:r>
      <w:proofErr w:type="spellEnd"/>
      <w:r w:rsidRPr="007A130C">
        <w:rPr>
          <w:lang w:val="ru-KZ"/>
        </w:rPr>
        <w:t xml:space="preserve">, </w:t>
      </w:r>
      <w:proofErr w:type="spellStart"/>
      <w:r w:rsidRPr="007A130C">
        <w:rPr>
          <w:lang w:val="ru-KZ"/>
        </w:rPr>
        <w:t>it</w:t>
      </w:r>
      <w:proofErr w:type="spellEnd"/>
      <w:r w:rsidRPr="007A130C">
        <w:rPr>
          <w:lang w:val="ru-KZ"/>
        </w:rPr>
        <w:t xml:space="preserve"> </w:t>
      </w:r>
      <w:proofErr w:type="spellStart"/>
      <w:r w:rsidRPr="007A130C">
        <w:rPr>
          <w:lang w:val="ru-KZ"/>
        </w:rPr>
        <w:t>is</w:t>
      </w:r>
      <w:proofErr w:type="spellEnd"/>
      <w:r w:rsidRPr="007A130C">
        <w:rPr>
          <w:lang w:val="ru-KZ"/>
        </w:rPr>
        <w:t xml:space="preserve"> </w:t>
      </w:r>
      <w:proofErr w:type="spellStart"/>
      <w:r w:rsidRPr="007A130C">
        <w:rPr>
          <w:lang w:val="ru-KZ"/>
        </w:rPr>
        <w:t>recommended</w:t>
      </w:r>
      <w:proofErr w:type="spellEnd"/>
      <w:r w:rsidRPr="007A130C">
        <w:rPr>
          <w:lang w:val="ru-KZ"/>
        </w:rPr>
        <w:t xml:space="preserve"> </w:t>
      </w:r>
      <w:proofErr w:type="spellStart"/>
      <w:r w:rsidRPr="007A130C">
        <w:rPr>
          <w:lang w:val="ru-KZ"/>
        </w:rPr>
        <w:t>to</w:t>
      </w:r>
      <w:proofErr w:type="spellEnd"/>
      <w:r w:rsidRPr="007A130C">
        <w:rPr>
          <w:lang w:val="ru-KZ"/>
        </w:rPr>
        <w:t xml:space="preserve"> </w:t>
      </w:r>
      <w:proofErr w:type="spellStart"/>
      <w:r w:rsidRPr="007A130C">
        <w:rPr>
          <w:lang w:val="ru-KZ"/>
        </w:rPr>
        <w:t>perform</w:t>
      </w:r>
      <w:proofErr w:type="spellEnd"/>
      <w:r w:rsidRPr="007A130C">
        <w:rPr>
          <w:lang w:val="ru-KZ"/>
        </w:rPr>
        <w:t xml:space="preserve"> </w:t>
      </w:r>
      <w:proofErr w:type="spellStart"/>
      <w:r w:rsidRPr="007A130C">
        <w:rPr>
          <w:lang w:val="ru-KZ"/>
        </w:rPr>
        <w:t>sequential</w:t>
      </w:r>
      <w:proofErr w:type="spellEnd"/>
      <w:r w:rsidRPr="007A130C">
        <w:rPr>
          <w:lang w:val="ru-KZ"/>
        </w:rPr>
        <w:t xml:space="preserve"> </w:t>
      </w:r>
      <w:proofErr w:type="spellStart"/>
      <w:r w:rsidRPr="007A130C">
        <w:rPr>
          <w:lang w:val="ru-KZ"/>
        </w:rPr>
        <w:t>scanning</w:t>
      </w:r>
      <w:proofErr w:type="spellEnd"/>
      <w:r w:rsidRPr="007A130C">
        <w:rPr>
          <w:lang w:val="ru-KZ"/>
        </w:rPr>
        <w:t xml:space="preserve"> </w:t>
      </w:r>
      <w:proofErr w:type="spellStart"/>
      <w:r w:rsidRPr="007A130C">
        <w:rPr>
          <w:lang w:val="ru-KZ"/>
        </w:rPr>
        <w:t>and</w:t>
      </w:r>
      <w:proofErr w:type="spellEnd"/>
      <w:r w:rsidRPr="007A130C">
        <w:rPr>
          <w:lang w:val="ru-KZ"/>
        </w:rPr>
        <w:t xml:space="preserve"> </w:t>
      </w:r>
      <w:proofErr w:type="spellStart"/>
      <w:r w:rsidRPr="007A130C">
        <w:rPr>
          <w:lang w:val="ru-KZ"/>
        </w:rPr>
        <w:t>updating</w:t>
      </w:r>
      <w:proofErr w:type="spellEnd"/>
      <w:r w:rsidRPr="007A130C">
        <w:rPr>
          <w:lang w:val="ru-KZ"/>
        </w:rPr>
        <w:t>.</w:t>
      </w:r>
    </w:p>
    <w:p w14:paraId="0149D666" w14:textId="77777777" w:rsidR="00084D06" w:rsidRPr="00DC2DFB" w:rsidRDefault="004F0B47" w:rsidP="004F0B47">
      <w:pPr>
        <w:pStyle w:val="AnswerLineL25"/>
      </w:pPr>
      <w:r>
        <w:t>Type your answers here.</w:t>
      </w:r>
    </w:p>
    <w:p w14:paraId="4D2ED39F" w14:textId="285D8FBB" w:rsidR="00084D06" w:rsidRDefault="00084D06" w:rsidP="004F0B47">
      <w:pPr>
        <w:pStyle w:val="3"/>
      </w:pPr>
      <w:r>
        <w:t>Locate the Newsletters menu.</w:t>
      </w:r>
    </w:p>
    <w:p w14:paraId="285FB241" w14:textId="57E537F9" w:rsidR="001B6F08" w:rsidRPr="001B6F08" w:rsidRDefault="001B6F08" w:rsidP="001B6F08">
      <w:pPr>
        <w:pStyle w:val="4"/>
      </w:pPr>
      <w:r>
        <w:t>Question:</w:t>
      </w:r>
    </w:p>
    <w:p w14:paraId="18794C66" w14:textId="77777777" w:rsidR="00084D06" w:rsidRDefault="00084D06" w:rsidP="001B6F08">
      <w:pPr>
        <w:pStyle w:val="BodyTextL25"/>
        <w:spacing w:before="0"/>
      </w:pPr>
      <w:r>
        <w:t xml:space="preserve">Highlight the </w:t>
      </w:r>
      <w:r w:rsidRPr="00C93E02">
        <w:rPr>
          <w:b/>
        </w:rPr>
        <w:t>Resources</w:t>
      </w:r>
      <w:r>
        <w:t xml:space="preserve"> menu, select </w:t>
      </w:r>
      <w:r w:rsidRPr="00C93E02">
        <w:rPr>
          <w:b/>
        </w:rPr>
        <w:t>Newsletters</w:t>
      </w:r>
      <w:r>
        <w:t>. Briefly describe each of the three newsletters available.</w:t>
      </w:r>
    </w:p>
    <w:p w14:paraId="6FDD6EFC" w14:textId="77777777" w:rsidR="007A130C" w:rsidRDefault="007A130C" w:rsidP="007A130C">
      <w:pPr>
        <w:pStyle w:val="BodyTextL25"/>
        <w:spacing w:before="0"/>
      </w:pPr>
      <w:r>
        <w:t xml:space="preserve">• SANS </w:t>
      </w:r>
      <w:proofErr w:type="spellStart"/>
      <w:r>
        <w:t>NewsBites</w:t>
      </w:r>
      <w:proofErr w:type="spellEnd"/>
      <w:r>
        <w:t xml:space="preserve"> is a weekly review of the most significant news articles about cybersecurity that have been published recently. News about events and incidents are provided with comments from recognized experts of the SIMS community, which provide important context.</w:t>
      </w:r>
    </w:p>
    <w:p w14:paraId="1CF7A333" w14:textId="77777777" w:rsidR="007A130C" w:rsidRDefault="007A130C" w:rsidP="007A130C">
      <w:pPr>
        <w:pStyle w:val="BodyTextL25"/>
        <w:spacing w:before="0"/>
      </w:pPr>
      <w:r>
        <w:t>• @RISK provides a weekly overview of recently discovered attack vectors, vulnerabilities with active new exploits, as well as detailed explanations of how recent attacks occurred and other valuable information.</w:t>
      </w:r>
    </w:p>
    <w:p w14:paraId="1ECA1096" w14:textId="633C937F" w:rsidR="007A130C" w:rsidRDefault="007A130C" w:rsidP="007A130C">
      <w:pPr>
        <w:pStyle w:val="BodyTextL25"/>
        <w:spacing w:before="0"/>
      </w:pPr>
      <w:r>
        <w:t>• OUCH! is the world's leading free security newsletter designed for a wide audience. It is published monthly in several languages and each issue is thoroughly researched and developed by the SANS Security Awareness team, instructors and community members.</w:t>
      </w:r>
    </w:p>
    <w:p w14:paraId="0074A7BF" w14:textId="77777777" w:rsidR="00084D06" w:rsidRPr="00DC2DFB" w:rsidRDefault="004F0B47" w:rsidP="004F0B47">
      <w:pPr>
        <w:pStyle w:val="AnswerLineL25"/>
      </w:pPr>
      <w:r>
        <w:t>Type your answers here.</w:t>
      </w:r>
    </w:p>
    <w:p w14:paraId="412791C9" w14:textId="77777777" w:rsidR="00084D06" w:rsidRPr="00A60146" w:rsidRDefault="00084D06" w:rsidP="00084D06">
      <w:pPr>
        <w:pStyle w:val="2"/>
        <w:tabs>
          <w:tab w:val="num" w:pos="1080"/>
        </w:tabs>
        <w:ind w:left="1080" w:hanging="1080"/>
      </w:pPr>
      <w:r>
        <w:t>Identify Recent Network Security Threats</w:t>
      </w:r>
    </w:p>
    <w:p w14:paraId="26109723" w14:textId="77777777" w:rsidR="00084D06" w:rsidRDefault="00084D06" w:rsidP="00084D06">
      <w:pPr>
        <w:pStyle w:val="BodyTextL25"/>
      </w:pPr>
      <w:r>
        <w:t>In Part 2, you will research recent network security threats using the SANS site and identify other sites containing security threat information.</w:t>
      </w:r>
    </w:p>
    <w:p w14:paraId="6582E40B" w14:textId="77777777" w:rsidR="00084D06" w:rsidRDefault="00084D06" w:rsidP="004F0B47">
      <w:pPr>
        <w:pStyle w:val="3"/>
      </w:pPr>
      <w:r>
        <w:t>Locate the @Risk: Consensus Security Alert Newsletter Archive.</w:t>
      </w:r>
    </w:p>
    <w:p w14:paraId="69735B07" w14:textId="4188F8D7" w:rsidR="00084D06" w:rsidRDefault="00084D06" w:rsidP="00084D06">
      <w:pPr>
        <w:pStyle w:val="BodyTextL25"/>
      </w:pPr>
      <w:r>
        <w:t xml:space="preserve">From the </w:t>
      </w:r>
      <w:r w:rsidRPr="00256A76">
        <w:rPr>
          <w:b/>
        </w:rPr>
        <w:t>Newsletters</w:t>
      </w:r>
      <w:r>
        <w:t xml:space="preserve"> page, select </w:t>
      </w:r>
      <w:r>
        <w:rPr>
          <w:b/>
        </w:rPr>
        <w:t xml:space="preserve">Archive </w:t>
      </w:r>
      <w:r>
        <w:t xml:space="preserve">for the @RISK: The Consensus Security Alert. Scroll down to </w:t>
      </w:r>
      <w:r w:rsidRPr="007A623D">
        <w:rPr>
          <w:b/>
        </w:rPr>
        <w:t>Archives Volumes</w:t>
      </w:r>
      <w:r>
        <w:t xml:space="preserve"> and select a recent weekly newsletter. Review the </w:t>
      </w:r>
      <w:r w:rsidRPr="007A623D">
        <w:rPr>
          <w:b/>
        </w:rPr>
        <w:t>Notable Recent Security Issues and Most Popular Malware Files</w:t>
      </w:r>
      <w:r>
        <w:t xml:space="preserve"> sections.</w:t>
      </w:r>
    </w:p>
    <w:p w14:paraId="3EBF3795" w14:textId="17CA322A" w:rsidR="001B6F08" w:rsidRPr="00C93E02" w:rsidRDefault="001B6F08" w:rsidP="001B6F08">
      <w:pPr>
        <w:pStyle w:val="4"/>
        <w:rPr>
          <w:b/>
        </w:rPr>
      </w:pPr>
      <w:r>
        <w:t>Question:</w:t>
      </w:r>
    </w:p>
    <w:p w14:paraId="0977FE01" w14:textId="77777777" w:rsidR="00084D06" w:rsidRDefault="00084D06" w:rsidP="001B6F08">
      <w:pPr>
        <w:pStyle w:val="BodyTextL25"/>
        <w:spacing w:before="0"/>
      </w:pPr>
      <w:r>
        <w:t>List some recent vulnerabilities. Browse multiple recent newsletters, if necessary.</w:t>
      </w:r>
    </w:p>
    <w:p w14:paraId="1B144C6E" w14:textId="77777777" w:rsidR="007A130C" w:rsidRPr="007A130C" w:rsidRDefault="007A130C" w:rsidP="007A130C">
      <w:pPr>
        <w:pStyle w:val="BodyTextL25"/>
        <w:numPr>
          <w:ilvl w:val="0"/>
          <w:numId w:val="12"/>
        </w:numPr>
        <w:spacing w:before="0"/>
        <w:rPr>
          <w:rFonts w:ascii="Times New Roman" w:hAnsi="Times New Roman"/>
          <w:sz w:val="24"/>
          <w:szCs w:val="24"/>
        </w:rPr>
      </w:pPr>
      <w:r w:rsidRPr="007A130C">
        <w:rPr>
          <w:rFonts w:ascii="Times New Roman" w:hAnsi="Times New Roman"/>
          <w:sz w:val="24"/>
          <w:szCs w:val="24"/>
        </w:rPr>
        <w:t>CWE-89: Improper Neutralization of Special Elements used in an SQL Command ('SQL Injection')</w:t>
      </w:r>
    </w:p>
    <w:p w14:paraId="74C4D40D" w14:textId="77777777" w:rsidR="007A130C" w:rsidRPr="007A130C" w:rsidRDefault="007A130C" w:rsidP="007A130C">
      <w:pPr>
        <w:pStyle w:val="BodyTextL25"/>
        <w:numPr>
          <w:ilvl w:val="0"/>
          <w:numId w:val="12"/>
        </w:numPr>
        <w:spacing w:before="0"/>
        <w:rPr>
          <w:rFonts w:ascii="Times New Roman" w:hAnsi="Times New Roman"/>
          <w:sz w:val="24"/>
          <w:szCs w:val="24"/>
        </w:rPr>
      </w:pPr>
      <w:r w:rsidRPr="007A130C">
        <w:rPr>
          <w:rFonts w:ascii="Times New Roman" w:hAnsi="Times New Roman"/>
          <w:sz w:val="24"/>
          <w:szCs w:val="24"/>
        </w:rPr>
        <w:t>CWE-434: Unrestricted Upload of File with Dangerous Type</w:t>
      </w:r>
    </w:p>
    <w:p w14:paraId="0534631A" w14:textId="3E34669A" w:rsidR="007A130C" w:rsidRPr="007A130C" w:rsidRDefault="007A130C" w:rsidP="007A130C">
      <w:pPr>
        <w:pStyle w:val="BodyTextL25"/>
        <w:numPr>
          <w:ilvl w:val="0"/>
          <w:numId w:val="12"/>
        </w:numPr>
        <w:spacing w:before="0"/>
        <w:rPr>
          <w:rFonts w:ascii="Times New Roman" w:hAnsi="Times New Roman"/>
          <w:sz w:val="24"/>
          <w:szCs w:val="24"/>
        </w:rPr>
      </w:pPr>
      <w:r w:rsidRPr="007A130C">
        <w:rPr>
          <w:rFonts w:ascii="Times New Roman" w:hAnsi="Times New Roman"/>
          <w:sz w:val="24"/>
          <w:szCs w:val="24"/>
        </w:rPr>
        <w:t>CWE-193: Off-by-one Error</w:t>
      </w:r>
    </w:p>
    <w:p w14:paraId="1CE54D8B" w14:textId="77777777" w:rsidR="008F088A" w:rsidRDefault="008F088A" w:rsidP="001B6F08">
      <w:pPr>
        <w:pStyle w:val="BodyTextL25"/>
        <w:spacing w:before="0"/>
      </w:pPr>
    </w:p>
    <w:p w14:paraId="10479DD6" w14:textId="1B7517D4" w:rsidR="00084D06" w:rsidRDefault="00084D06" w:rsidP="004F0B47">
      <w:pPr>
        <w:pStyle w:val="3"/>
      </w:pPr>
      <w:r>
        <w:t>Identify sites providing recent security threat information.</w:t>
      </w:r>
    </w:p>
    <w:p w14:paraId="761FDEF4" w14:textId="06EAD3CB" w:rsidR="001B6F08" w:rsidRPr="001B6F08" w:rsidRDefault="001B6F08" w:rsidP="001B6F08">
      <w:pPr>
        <w:pStyle w:val="4"/>
      </w:pPr>
      <w:r>
        <w:t>Questions:</w:t>
      </w:r>
    </w:p>
    <w:p w14:paraId="267ED124" w14:textId="77777777" w:rsidR="00084D06" w:rsidRDefault="00084D06" w:rsidP="001B6F08">
      <w:pPr>
        <w:pStyle w:val="BodyTextL25"/>
        <w:spacing w:before="0"/>
      </w:pPr>
      <w:r>
        <w:t>Besides the SANS site, identify some other websites that provide recent security threat information.</w:t>
      </w:r>
    </w:p>
    <w:p w14:paraId="7432528D" w14:textId="244CCCFC" w:rsidR="00BD3FD7" w:rsidRPr="00BD3FD7" w:rsidRDefault="00BD3FD7" w:rsidP="001B6F08">
      <w:pPr>
        <w:pStyle w:val="BodyTextL25"/>
        <w:spacing w:before="0"/>
        <w:rPr>
          <w:szCs w:val="20"/>
        </w:rPr>
      </w:pPr>
      <w:r w:rsidRPr="00BD3FD7">
        <w:rPr>
          <w:rFonts w:cs="Arial"/>
          <w:color w:val="040C28"/>
          <w:szCs w:val="20"/>
        </w:rPr>
        <w:t>www.mcafee.com/us/mcafee-labs.aspx, www.symantec.com, news.cnet.com/security/, www.sophos.com/en-us/threat-center/, us.norton.com/</w:t>
      </w:r>
      <w:proofErr w:type="spellStart"/>
      <w:r w:rsidRPr="00BD3FD7">
        <w:rPr>
          <w:rFonts w:cs="Arial"/>
          <w:color w:val="040C28"/>
          <w:szCs w:val="20"/>
        </w:rPr>
        <w:t>security_response</w:t>
      </w:r>
      <w:proofErr w:type="spellEnd"/>
      <w:r w:rsidRPr="00BD3FD7">
        <w:rPr>
          <w:rFonts w:cs="Arial"/>
          <w:color w:val="040C28"/>
          <w:szCs w:val="20"/>
        </w:rPr>
        <w:t>/</w:t>
      </w:r>
      <w:r w:rsidRPr="00BD3FD7">
        <w:rPr>
          <w:rFonts w:cs="Arial"/>
          <w:color w:val="202124"/>
          <w:szCs w:val="20"/>
          <w:shd w:val="clear" w:color="auto" w:fill="FFFFFF"/>
        </w:rPr>
        <w:t>.</w:t>
      </w:r>
    </w:p>
    <w:p w14:paraId="385401E2" w14:textId="23DC90C9" w:rsidR="00084D06" w:rsidRPr="00B9188E" w:rsidRDefault="00084D06" w:rsidP="00084D06">
      <w:pPr>
        <w:pStyle w:val="BodyTextL25"/>
        <w:rPr>
          <w:rStyle w:val="AnswerGray"/>
        </w:rPr>
      </w:pPr>
    </w:p>
    <w:p w14:paraId="09D91013" w14:textId="77777777" w:rsidR="00084D06" w:rsidRDefault="00084D06" w:rsidP="00084D06">
      <w:pPr>
        <w:pStyle w:val="BodyTextL25"/>
      </w:pPr>
      <w:r>
        <w:t>List some of the recent security threats detailed on these websites.</w:t>
      </w:r>
    </w:p>
    <w:p w14:paraId="7BBF68C7" w14:textId="6051DB53" w:rsidR="00BD3FD7" w:rsidRPr="00BD3FD7" w:rsidRDefault="00BD3FD7" w:rsidP="00084D06">
      <w:pPr>
        <w:pStyle w:val="BodyTextL25"/>
        <w:rPr>
          <w:rFonts w:cs="Arial"/>
          <w:szCs w:val="20"/>
        </w:rPr>
      </w:pPr>
      <w:proofErr w:type="spellStart"/>
      <w:r w:rsidRPr="00BD3FD7">
        <w:rPr>
          <w:rFonts w:cs="Arial"/>
          <w:szCs w:val="20"/>
          <w:shd w:val="clear" w:color="auto" w:fill="FFFFFF"/>
        </w:rPr>
        <w:t>Trojan.Ransomlock</w:t>
      </w:r>
      <w:proofErr w:type="spellEnd"/>
      <w:r w:rsidRPr="00BD3FD7">
        <w:rPr>
          <w:rFonts w:cs="Arial"/>
          <w:szCs w:val="20"/>
          <w:shd w:val="clear" w:color="auto" w:fill="FFFFFF"/>
        </w:rPr>
        <w:t xml:space="preserve">, </w:t>
      </w:r>
      <w:proofErr w:type="spellStart"/>
      <w:r w:rsidRPr="00BD3FD7">
        <w:rPr>
          <w:rFonts w:cs="Arial"/>
          <w:szCs w:val="20"/>
          <w:shd w:val="clear" w:color="auto" w:fill="FFFFFF"/>
        </w:rPr>
        <w:t>Inostealer.Vskim</w:t>
      </w:r>
      <w:proofErr w:type="spellEnd"/>
      <w:r w:rsidRPr="00BD3FD7">
        <w:rPr>
          <w:rFonts w:cs="Arial"/>
          <w:szCs w:val="20"/>
          <w:shd w:val="clear" w:color="auto" w:fill="FFFFFF"/>
        </w:rPr>
        <w:t xml:space="preserve">, </w:t>
      </w:r>
      <w:proofErr w:type="spellStart"/>
      <w:r w:rsidRPr="00BD3FD7">
        <w:rPr>
          <w:rFonts w:cs="Arial"/>
          <w:szCs w:val="20"/>
          <w:shd w:val="clear" w:color="auto" w:fill="FFFFFF"/>
        </w:rPr>
        <w:t>Trojan,Fareit</w:t>
      </w:r>
      <w:proofErr w:type="spellEnd"/>
      <w:r w:rsidRPr="00BD3FD7">
        <w:rPr>
          <w:rFonts w:cs="Arial"/>
          <w:szCs w:val="20"/>
          <w:shd w:val="clear" w:color="auto" w:fill="FFFFFF"/>
        </w:rPr>
        <w:t xml:space="preserve">, </w:t>
      </w:r>
      <w:proofErr w:type="spellStart"/>
      <w:r w:rsidRPr="00BD3FD7">
        <w:rPr>
          <w:rFonts w:cs="Arial"/>
          <w:szCs w:val="20"/>
          <w:shd w:val="clear" w:color="auto" w:fill="FFFFFF"/>
        </w:rPr>
        <w:t>Backdoor.Sorosk</w:t>
      </w:r>
      <w:proofErr w:type="spellEnd"/>
      <w:r w:rsidRPr="00BD3FD7">
        <w:rPr>
          <w:rFonts w:cs="Arial"/>
          <w:szCs w:val="20"/>
          <w:shd w:val="clear" w:color="auto" w:fill="FFFFFF"/>
        </w:rPr>
        <w:t xml:space="preserve">, </w:t>
      </w:r>
      <w:proofErr w:type="spellStart"/>
      <w:r w:rsidRPr="00BD3FD7">
        <w:rPr>
          <w:rFonts w:cs="Arial"/>
          <w:szCs w:val="20"/>
          <w:shd w:val="clear" w:color="auto" w:fill="FFFFFF"/>
        </w:rPr>
        <w:t>Android.Boxer</w:t>
      </w:r>
      <w:proofErr w:type="spellEnd"/>
      <w:r w:rsidRPr="00BD3FD7">
        <w:rPr>
          <w:rFonts w:cs="Arial"/>
          <w:szCs w:val="20"/>
          <w:shd w:val="clear" w:color="auto" w:fill="FFFFFF"/>
        </w:rPr>
        <w:t>, W32.Changeup!gen35</w:t>
      </w:r>
    </w:p>
    <w:p w14:paraId="58098F20" w14:textId="7604FE10" w:rsidR="00084D06" w:rsidRDefault="001B6F08" w:rsidP="001B6F08">
      <w:pPr>
        <w:pStyle w:val="AnswerLineL25"/>
      </w:pPr>
      <w:r>
        <w:t>Type your answers here.</w:t>
      </w:r>
    </w:p>
    <w:p w14:paraId="718C5732" w14:textId="77777777" w:rsidR="00084D06" w:rsidRDefault="00084D06" w:rsidP="00084D06">
      <w:pPr>
        <w:pStyle w:val="2"/>
        <w:tabs>
          <w:tab w:val="num" w:pos="1080"/>
        </w:tabs>
        <w:ind w:left="1080" w:hanging="1080"/>
      </w:pPr>
      <w:r>
        <w:lastRenderedPageBreak/>
        <w:t>Detail a Specific Network Security Attack</w:t>
      </w:r>
    </w:p>
    <w:p w14:paraId="2FFA19BF" w14:textId="77777777" w:rsidR="00084D06" w:rsidRPr="00803651" w:rsidRDefault="00084D06" w:rsidP="00084D06">
      <w:pPr>
        <w:pStyle w:val="BodyTextL25"/>
      </w:pPr>
      <w:r>
        <w:t>In Part 3, you will research a specific network attack that has occurred and create a presentation based on your findings. Complete the form below based on your findings.</w:t>
      </w:r>
    </w:p>
    <w:p w14:paraId="28BA7341" w14:textId="77777777" w:rsidR="00084D06" w:rsidRDefault="00084D06" w:rsidP="004F0B47">
      <w:pPr>
        <w:pStyle w:val="3"/>
      </w:pPr>
      <w:r>
        <w:t>Complete the following form for the selected network attack.</w:t>
      </w:r>
    </w:p>
    <w:tbl>
      <w:tblPr>
        <w:tblW w:w="10080" w:type="dxa"/>
        <w:tblInd w:w="-5" w:type="dxa"/>
        <w:tblLayout w:type="fixed"/>
        <w:tblCellMar>
          <w:left w:w="115" w:type="dxa"/>
          <w:right w:w="115" w:type="dxa"/>
        </w:tblCellMar>
        <w:tblLook w:val="0000" w:firstRow="0" w:lastRow="0" w:firstColumn="0" w:lastColumn="0" w:noHBand="0" w:noVBand="0"/>
        <w:tblDescription w:val="This table contains all the information neccessary to enter the information regarding a network attack. Type your answers in the cells listed as &quot;blank&quot;."/>
      </w:tblPr>
      <w:tblGrid>
        <w:gridCol w:w="3960"/>
        <w:gridCol w:w="6120"/>
      </w:tblGrid>
      <w:tr w:rsidR="00084D0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Name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7B202EA6" w:rsidR="00084D06" w:rsidRPr="00BD3FD7" w:rsidRDefault="00BD3FD7" w:rsidP="001B6F08">
            <w:pPr>
              <w:pStyle w:val="TableText"/>
              <w:rPr>
                <w:rStyle w:val="AnswerGray"/>
                <w:rFonts w:cs="Arial"/>
              </w:rPr>
            </w:pPr>
            <w:r w:rsidRPr="00BD3FD7">
              <w:rPr>
                <w:rFonts w:cs="Arial"/>
                <w:highlight w:val="lightGray"/>
                <w:shd w:val="clear" w:color="auto" w:fill="FFFFFF"/>
              </w:rPr>
              <w:t>Code Red</w:t>
            </w:r>
          </w:p>
        </w:tc>
      </w:tr>
      <w:tr w:rsidR="00084D06"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Type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15EE7D25" w:rsidR="00084D06" w:rsidRPr="00BD3FD7" w:rsidRDefault="00BD3FD7" w:rsidP="001B6F08">
            <w:pPr>
              <w:pStyle w:val="TableText"/>
              <w:rPr>
                <w:rStyle w:val="AnswerGray"/>
                <w:rFonts w:cs="Arial"/>
              </w:rPr>
            </w:pPr>
            <w:r w:rsidRPr="00BD3FD7">
              <w:rPr>
                <w:highlight w:val="lightGray"/>
                <w:shd w:val="clear" w:color="auto" w:fill="FFFFFF"/>
              </w:rPr>
              <w:t>Worm</w:t>
            </w:r>
          </w:p>
        </w:tc>
      </w:tr>
      <w:tr w:rsidR="00084D06"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Dates of attacks: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264FE426" w:rsidR="00084D06" w:rsidRPr="00BD3FD7" w:rsidRDefault="00BD3FD7" w:rsidP="001B6F08">
            <w:pPr>
              <w:pStyle w:val="TableText"/>
              <w:rPr>
                <w:rStyle w:val="AnswerGray"/>
                <w:b w:val="0"/>
                <w:bCs/>
              </w:rPr>
            </w:pPr>
            <w:r w:rsidRPr="00BD3FD7">
              <w:rPr>
                <w:rStyle w:val="AnswerGray"/>
                <w:b w:val="0"/>
                <w:bCs/>
                <w:highlight w:val="lightGray"/>
              </w:rPr>
              <w:t>July 2001</w:t>
            </w:r>
          </w:p>
        </w:tc>
      </w:tr>
      <w:tr w:rsidR="00084D06"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Computers / Organizations affected:</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1B1E0C43" w14:textId="5A289E9D" w:rsidR="00084D06" w:rsidRPr="00BD3FD7" w:rsidRDefault="00BD3FD7" w:rsidP="00BD3FD7">
            <w:pPr>
              <w:spacing w:before="0" w:after="0" w:line="240" w:lineRule="auto"/>
              <w:rPr>
                <w:rFonts w:cs="Arial"/>
                <w:sz w:val="20"/>
                <w:szCs w:val="20"/>
                <w:bdr w:val="none" w:sz="0" w:space="0" w:color="auto" w:frame="1"/>
              </w:rPr>
            </w:pPr>
            <w:r w:rsidRPr="00BD3FD7">
              <w:rPr>
                <w:rFonts w:cs="Arial"/>
                <w:sz w:val="20"/>
                <w:szCs w:val="20"/>
                <w:highlight w:val="lightGray"/>
                <w:bdr w:val="none" w:sz="0" w:space="0" w:color="auto" w:frame="1"/>
              </w:rPr>
              <w:t>Infected an estimated 359,000 computers in one day.</w:t>
            </w:r>
          </w:p>
          <w:p w14:paraId="0BA83B55" w14:textId="3A022B45" w:rsidR="00BD3FD7" w:rsidRPr="00BD3FD7" w:rsidRDefault="00BD3FD7" w:rsidP="00BD3FD7">
            <w:pPr>
              <w:spacing w:before="0" w:after="0" w:line="240" w:lineRule="auto"/>
              <w:rPr>
                <w:rStyle w:val="AnswerGray"/>
                <w:rFonts w:ascii="inherit" w:hAnsi="inherit" w:cs="Open Sans"/>
                <w:b w:val="0"/>
                <w:color w:val="4A4A4A"/>
                <w:sz w:val="21"/>
                <w:szCs w:val="21"/>
                <w:shd w:val="clear" w:color="auto" w:fill="auto"/>
              </w:rPr>
            </w:pPr>
          </w:p>
        </w:tc>
      </w:tr>
      <w:tr w:rsidR="00084D06"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How it works and what it did:</w:t>
            </w:r>
          </w:p>
        </w:tc>
      </w:tr>
      <w:tr w:rsidR="00084D06"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6C95E" w14:textId="5264A274" w:rsidR="00084D06" w:rsidRPr="00BD3FD7" w:rsidRDefault="00BD3FD7" w:rsidP="001B6F08">
            <w:pPr>
              <w:pStyle w:val="TableText"/>
              <w:rPr>
                <w:highlight w:val="lightGray"/>
              </w:rPr>
            </w:pPr>
            <w:r w:rsidRPr="00BD3FD7">
              <w:rPr>
                <w:highlight w:val="lightGray"/>
              </w:rPr>
              <w:t>Code Red exploited buffer overflow vulnerabilities in unregistered Microsoft Internet information servers. He launched a Trojan code during a denial-of-service attack on fixed IP addresses. The worm spread itself by exploiting a common type of vulnerability known as buffer overflow. He used a long string repeating the "N" character to overflow the buffer, which then allowed the worm to execute arbitrary code and infect the computer.</w:t>
            </w:r>
          </w:p>
        </w:tc>
      </w:tr>
      <w:tr w:rsidR="00084D06"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Mitigation options:</w:t>
            </w:r>
          </w:p>
        </w:tc>
      </w:tr>
      <w:tr w:rsidR="00084D06"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0F94A624" w:rsidR="00084D06" w:rsidRPr="00BD3FD7" w:rsidRDefault="00BD3FD7" w:rsidP="001B6F08">
            <w:pPr>
              <w:pStyle w:val="TableText"/>
              <w:rPr>
                <w:rStyle w:val="AnswerGray"/>
                <w:b w:val="0"/>
                <w:bCs/>
              </w:rPr>
            </w:pPr>
            <w:r w:rsidRPr="00BD3FD7">
              <w:rPr>
                <w:rStyle w:val="AnswerGray"/>
                <w:b w:val="0"/>
                <w:bCs/>
              </w:rPr>
              <w:t>To prevent the IIS vulnerability from being exploited, organizations needed to apply Microsoft's IIS fix.</w:t>
            </w:r>
          </w:p>
        </w:tc>
      </w:tr>
      <w:tr w:rsidR="00084D06"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References and info links:</w:t>
            </w:r>
          </w:p>
        </w:tc>
      </w:tr>
      <w:tr w:rsidR="00084D06"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99A3BE1" w14:textId="77777777" w:rsidR="00BD3FD7" w:rsidRPr="00BD3FD7" w:rsidRDefault="00BD3FD7" w:rsidP="00BD3FD7">
            <w:pPr>
              <w:pStyle w:val="TableText"/>
              <w:rPr>
                <w:highlight w:val="lightGray"/>
                <w:shd w:val="clear" w:color="auto" w:fill="BFBFBF"/>
              </w:rPr>
            </w:pPr>
            <w:r w:rsidRPr="00BD3FD7">
              <w:rPr>
                <w:highlight w:val="lightGray"/>
                <w:shd w:val="clear" w:color="auto" w:fill="BFBFBF"/>
              </w:rPr>
              <w:t>CERT Advisory CA-2001-19</w:t>
            </w:r>
          </w:p>
          <w:p w14:paraId="1CF7F3B1" w14:textId="77777777" w:rsidR="00BD3FD7" w:rsidRPr="00BD3FD7" w:rsidRDefault="00BD3FD7" w:rsidP="00BD3FD7">
            <w:pPr>
              <w:pStyle w:val="TableText"/>
              <w:rPr>
                <w:highlight w:val="lightGray"/>
                <w:shd w:val="clear" w:color="auto" w:fill="BFBFBF"/>
              </w:rPr>
            </w:pPr>
            <w:proofErr w:type="spellStart"/>
            <w:r w:rsidRPr="00BD3FD7">
              <w:rPr>
                <w:highlight w:val="lightGray"/>
                <w:shd w:val="clear" w:color="auto" w:fill="BFBFBF"/>
              </w:rPr>
              <w:t>eEye</w:t>
            </w:r>
            <w:proofErr w:type="spellEnd"/>
            <w:r w:rsidRPr="00BD3FD7">
              <w:rPr>
                <w:highlight w:val="lightGray"/>
                <w:shd w:val="clear" w:color="auto" w:fill="BFBFBF"/>
              </w:rPr>
              <w:t xml:space="preserve"> Code Red advisory</w:t>
            </w:r>
          </w:p>
          <w:p w14:paraId="42AC74F9" w14:textId="6F4C95AE" w:rsidR="00084D06" w:rsidRPr="0028120D" w:rsidRDefault="00BD3FD7" w:rsidP="00BD3FD7">
            <w:pPr>
              <w:pStyle w:val="TableText"/>
              <w:rPr>
                <w:shd w:val="clear" w:color="auto" w:fill="BFBFBF"/>
              </w:rPr>
            </w:pPr>
            <w:r w:rsidRPr="00BD3FD7">
              <w:rPr>
                <w:highlight w:val="lightGray"/>
                <w:shd w:val="clear" w:color="auto" w:fill="BFBFBF"/>
              </w:rPr>
              <w:t>Code Red II analysis</w:t>
            </w:r>
          </w:p>
        </w:tc>
      </w:tr>
    </w:tbl>
    <w:p w14:paraId="24D23435" w14:textId="77777777" w:rsidR="00084D06" w:rsidRDefault="00084D06" w:rsidP="004F0B47">
      <w:pPr>
        <w:pStyle w:val="3"/>
      </w:pPr>
      <w:r>
        <w:t>Follow the instructor’s guidelines to complete the presentation.</w:t>
      </w:r>
    </w:p>
    <w:p w14:paraId="2F29982B" w14:textId="77777777" w:rsidR="00084D06" w:rsidRPr="00D06059" w:rsidRDefault="00084D06" w:rsidP="004F0B47">
      <w:pPr>
        <w:pStyle w:val="1"/>
      </w:pPr>
      <w:r w:rsidRPr="00D06059">
        <w:t>Reflection</w:t>
      </w:r>
      <w:r w:rsidR="004F0B47">
        <w:t xml:space="preserve"> Questions</w:t>
      </w:r>
    </w:p>
    <w:p w14:paraId="69BF64F6" w14:textId="77777777" w:rsidR="00084D06" w:rsidRDefault="00084D06" w:rsidP="00084D06">
      <w:pPr>
        <w:pStyle w:val="ReflectionQ"/>
        <w:keepNext w:val="0"/>
      </w:pPr>
      <w:r>
        <w:t>What steps can you take to protect your own computer?</w:t>
      </w:r>
    </w:p>
    <w:p w14:paraId="5A2EFBB0" w14:textId="3CC00BBC" w:rsidR="00BD3FD7" w:rsidRDefault="00BA4AC5" w:rsidP="00BD3FD7">
      <w:pPr>
        <w:pStyle w:val="ReflectionQ"/>
        <w:keepNext w:val="0"/>
        <w:numPr>
          <w:ilvl w:val="0"/>
          <w:numId w:val="0"/>
        </w:numPr>
        <w:ind w:left="360"/>
      </w:pPr>
      <w:r w:rsidRPr="00BA4AC5">
        <w:t>Keeping the operating system and applications up to date with patches and service packs, using a personal firewall, configuring passwords to access the system and bios, setting screensavers to timeout and requiring password entry, protecting important files by granting them read-only access, encrypting confidential files and backup files for safe storage.</w:t>
      </w:r>
    </w:p>
    <w:p w14:paraId="6E912C2C" w14:textId="77777777" w:rsidR="00084D06" w:rsidRDefault="004F0B47" w:rsidP="004F0B47">
      <w:pPr>
        <w:pStyle w:val="AnswerLineL25"/>
      </w:pPr>
      <w:r>
        <w:t>Type your answers here.</w:t>
      </w:r>
    </w:p>
    <w:p w14:paraId="298D7A88" w14:textId="77777777" w:rsidR="00084D06" w:rsidRDefault="00084D06" w:rsidP="00084D06">
      <w:pPr>
        <w:pStyle w:val="ReflectionQ"/>
        <w:keepNext w:val="0"/>
      </w:pPr>
      <w:r>
        <w:t>What are some important steps that organizations can take to protect their resources?</w:t>
      </w:r>
    </w:p>
    <w:p w14:paraId="3F044A0D" w14:textId="6FF0378C" w:rsidR="00BA4AC5" w:rsidRDefault="00BA4AC5" w:rsidP="00BA4AC5">
      <w:pPr>
        <w:pStyle w:val="ReflectionQ"/>
        <w:keepNext w:val="0"/>
        <w:numPr>
          <w:ilvl w:val="0"/>
          <w:numId w:val="0"/>
        </w:numPr>
        <w:ind w:left="360"/>
      </w:pPr>
      <w:r w:rsidRPr="00BA4AC5">
        <w:t>Use of firewall, intrusion detection and prevention, hardening of network devices, endpoint protection, network vulnerability tools, user education, and security policy development.</w:t>
      </w:r>
    </w:p>
    <w:sectPr w:rsidR="00BA4AC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8A1EB" w14:textId="77777777" w:rsidR="005647D3" w:rsidRDefault="005647D3" w:rsidP="00710659">
      <w:pPr>
        <w:spacing w:after="0" w:line="240" w:lineRule="auto"/>
      </w:pPr>
      <w:r>
        <w:separator/>
      </w:r>
    </w:p>
    <w:p w14:paraId="3298B6BF" w14:textId="77777777" w:rsidR="005647D3" w:rsidRDefault="005647D3"/>
  </w:endnote>
  <w:endnote w:type="continuationSeparator" w:id="0">
    <w:p w14:paraId="63B1DA1F" w14:textId="77777777" w:rsidR="005647D3" w:rsidRDefault="005647D3" w:rsidP="00710659">
      <w:pPr>
        <w:spacing w:after="0" w:line="240" w:lineRule="auto"/>
      </w:pPr>
      <w:r>
        <w:continuationSeparator/>
      </w:r>
    </w:p>
    <w:p w14:paraId="3909B05A" w14:textId="77777777" w:rsidR="005647D3" w:rsidRDefault="00564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A90E" w14:textId="56206A0D" w:rsidR="003062FC" w:rsidRPr="00882B63" w:rsidRDefault="003062FC"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A130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088A">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088A">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BDF9" w14:textId="370378DD" w:rsidR="003062FC" w:rsidRPr="00882B63" w:rsidRDefault="003062FC"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A130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088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088A">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DC15" w14:textId="77777777" w:rsidR="005647D3" w:rsidRDefault="005647D3" w:rsidP="00710659">
      <w:pPr>
        <w:spacing w:after="0" w:line="240" w:lineRule="auto"/>
      </w:pPr>
      <w:r>
        <w:separator/>
      </w:r>
    </w:p>
    <w:p w14:paraId="4AC8E39A" w14:textId="77777777" w:rsidR="005647D3" w:rsidRDefault="005647D3"/>
  </w:footnote>
  <w:footnote w:type="continuationSeparator" w:id="0">
    <w:p w14:paraId="2F139793" w14:textId="77777777" w:rsidR="005647D3" w:rsidRDefault="005647D3" w:rsidP="00710659">
      <w:pPr>
        <w:spacing w:after="0" w:line="240" w:lineRule="auto"/>
      </w:pPr>
      <w:r>
        <w:continuationSeparator/>
      </w:r>
    </w:p>
    <w:p w14:paraId="1DAAAFA8" w14:textId="77777777" w:rsidR="005647D3" w:rsidRDefault="005647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Content>
      <w:p w14:paraId="6B58D75C" w14:textId="5A5D3BFE" w:rsidR="003062FC" w:rsidRDefault="00A405C1" w:rsidP="008402F2">
        <w:pPr>
          <w:pStyle w:val="PageHead"/>
        </w:pPr>
        <w:r>
          <w:t>Lab - Research Network Security Threats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C20C" w14:textId="77777777" w:rsidR="003062FC" w:rsidRDefault="003062FC" w:rsidP="006C3FCF">
    <w:pPr>
      <w:ind w:left="-288"/>
    </w:pPr>
    <w:r>
      <w:rPr>
        <w:noProof/>
        <w:lang w:val="ru-RU" w:eastAsia="ru-RU"/>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D613A2"/>
    <w:multiLevelType w:val="hybridMultilevel"/>
    <w:tmpl w:val="CFD49EDA"/>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num w:numId="1" w16cid:durableId="1719936286">
    <w:abstractNumId w:val="6"/>
  </w:num>
  <w:num w:numId="2" w16cid:durableId="8215929">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15271631">
    <w:abstractNumId w:val="2"/>
  </w:num>
  <w:num w:numId="4" w16cid:durableId="330648047">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1068062">
    <w:abstractNumId w:val="3"/>
  </w:num>
  <w:num w:numId="6" w16cid:durableId="1734426146">
    <w:abstractNumId w:val="0"/>
  </w:num>
  <w:num w:numId="7" w16cid:durableId="165874184">
    <w:abstractNumId w:val="1"/>
  </w:num>
  <w:num w:numId="8" w16cid:durableId="868880890">
    <w:abstractNumId w:val="4"/>
    <w:lvlOverride w:ilvl="0">
      <w:lvl w:ilvl="0">
        <w:start w:val="1"/>
        <w:numFmt w:val="decimal"/>
        <w:lvlText w:val="Part %1:"/>
        <w:lvlJc w:val="left"/>
        <w:pPr>
          <w:tabs>
            <w:tab w:val="num" w:pos="1152"/>
          </w:tabs>
          <w:ind w:left="1152" w:hanging="792"/>
        </w:pPr>
        <w:rPr>
          <w:rFonts w:hint="default"/>
        </w:rPr>
      </w:lvl>
    </w:lvlOverride>
  </w:num>
  <w:num w:numId="9" w16cid:durableId="212667715">
    <w:abstractNumId w:val="3"/>
    <w:lvlOverride w:ilvl="0"/>
  </w:num>
  <w:num w:numId="10" w16cid:durableId="893544064">
    <w:abstractNumId w:val="5"/>
  </w:num>
  <w:num w:numId="11" w16cid:durableId="596715168">
    <w:abstractNumId w:val="7"/>
  </w:num>
  <w:num w:numId="12" w16cid:durableId="946430171">
    <w:abstractNumId w:val="8"/>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C31"/>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637"/>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647D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C88"/>
    <w:rsid w:val="0078405B"/>
    <w:rsid w:val="00786F58"/>
    <w:rsid w:val="00787CC1"/>
    <w:rsid w:val="00792F4E"/>
    <w:rsid w:val="0079398D"/>
    <w:rsid w:val="00796C25"/>
    <w:rsid w:val="007A130C"/>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2EFA"/>
    <w:rsid w:val="008D73BF"/>
    <w:rsid w:val="008D7F09"/>
    <w:rsid w:val="008E00D5"/>
    <w:rsid w:val="008E5B64"/>
    <w:rsid w:val="008E7DAA"/>
    <w:rsid w:val="008F0094"/>
    <w:rsid w:val="008F03EF"/>
    <w:rsid w:val="008F088A"/>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4AC5"/>
    <w:rsid w:val="00BA6972"/>
    <w:rsid w:val="00BB1E0D"/>
    <w:rsid w:val="00BB26C8"/>
    <w:rsid w:val="00BB4D9B"/>
    <w:rsid w:val="00BB73FF"/>
    <w:rsid w:val="00BB7688"/>
    <w:rsid w:val="00BC7423"/>
    <w:rsid w:val="00BC7CAC"/>
    <w:rsid w:val="00BD3FD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F0B47"/>
    <w:pPr>
      <w:spacing w:before="60" w:after="60" w:line="276" w:lineRule="auto"/>
    </w:pPr>
    <w:rPr>
      <w:sz w:val="22"/>
      <w:szCs w:val="22"/>
    </w:rPr>
  </w:style>
  <w:style w:type="paragraph" w:styleId="1">
    <w:name w:val="heading 1"/>
    <w:basedOn w:val="a"/>
    <w:next w:val="BodyTextL25"/>
    <w:link w:val="10"/>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0C6600"/>
    <w:pPr>
      <w:keepNext/>
      <w:spacing w:before="0" w:after="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4F0B47"/>
    <w:rPr>
      <w:b/>
      <w:bCs/>
      <w:noProof/>
      <w:sz w:val="28"/>
      <w:szCs w:val="28"/>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A6C31"/>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C6600"/>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character" w:styleId="aff0">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n-US" w:eastAsia="ar-SA" w:bidi="ar-SA"/>
    </w:rPr>
  </w:style>
  <w:style w:type="paragraph" w:customStyle="1" w:styleId="Body">
    <w:name w:val="Body"/>
    <w:basedOn w:val="a"/>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aff1">
    <w:name w:val="Normal (Web)"/>
    <w:basedOn w:val="a"/>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aff2">
    <w:name w:val="List Paragraph"/>
    <w:basedOn w:val="a"/>
    <w:uiPriority w:val="34"/>
    <w:qFormat/>
    <w:rsid w:val="0008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4560">
      <w:bodyDiv w:val="1"/>
      <w:marLeft w:val="0"/>
      <w:marRight w:val="0"/>
      <w:marTop w:val="0"/>
      <w:marBottom w:val="0"/>
      <w:divBdr>
        <w:top w:val="none" w:sz="0" w:space="0" w:color="auto"/>
        <w:left w:val="none" w:sz="0" w:space="0" w:color="auto"/>
        <w:bottom w:val="none" w:sz="0" w:space="0" w:color="auto"/>
        <w:right w:val="none" w:sz="0" w:space="0" w:color="auto"/>
      </w:divBdr>
    </w:div>
    <w:div w:id="13029218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527F67"/>
    <w:rsid w:val="005A6E81"/>
    <w:rsid w:val="0084665F"/>
    <w:rsid w:val="009C77AD"/>
    <w:rsid w:val="00BE1BD6"/>
    <w:rsid w:val="00C1792F"/>
    <w:rsid w:val="00F2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177D6-0254-4DB7-8E98-426B9767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TotalTime>
  <Pages>3</Pages>
  <Words>1072</Words>
  <Characters>6117</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Research Network Security Threats</vt:lpstr>
      <vt:lpstr>Lab - Research Network Security Threats</vt:lpstr>
    </vt:vector>
  </TitlesOfParts>
  <Company>Cisco Systems, Inc.</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Security Threats</dc:title>
  <dc:creator>SP</dc:creator>
  <dc:description>2013</dc:description>
  <cp:lastModifiedBy>Ерсін Әшірбеков</cp:lastModifiedBy>
  <cp:revision>4</cp:revision>
  <cp:lastPrinted>2019-10-05T07:50:00Z</cp:lastPrinted>
  <dcterms:created xsi:type="dcterms:W3CDTF">2023-04-20T08:36:00Z</dcterms:created>
  <dcterms:modified xsi:type="dcterms:W3CDTF">2023-05-22T04:46:00Z</dcterms:modified>
</cp:coreProperties>
</file>